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36"/>
        <w:tblW w:w="565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la tabla del objetivo"/>
      </w:tblPr>
      <w:tblGrid>
        <w:gridCol w:w="5860"/>
        <w:gridCol w:w="3526"/>
      </w:tblGrid>
      <w:tr w:rsidR="007A0F44" w:rsidRPr="00565B06" w14:paraId="18CCAE76" w14:textId="77777777" w:rsidTr="00811F39">
        <w:trPr>
          <w:trHeight w:hRule="exact" w:val="2616"/>
        </w:trPr>
        <w:tc>
          <w:tcPr>
            <w:tcW w:w="5859" w:type="dxa"/>
            <w:tcMar>
              <w:right w:w="144" w:type="dxa"/>
            </w:tcMar>
            <w:vAlign w:val="bottom"/>
          </w:tcPr>
          <w:p w14:paraId="1D634D55" w14:textId="077D336D" w:rsidR="007A0F44" w:rsidRPr="0010331C" w:rsidRDefault="00811F39" w:rsidP="00811F39">
            <w:pPr>
              <w:pStyle w:val="Ttulo"/>
              <w:rPr>
                <w:rFonts w:ascii="Arial" w:hAnsi="Arial" w:cs="Arial"/>
                <w:b/>
                <w:bCs/>
                <w:color w:val="auto"/>
                <w:sz w:val="44"/>
                <w:szCs w:val="44"/>
              </w:rPr>
            </w:pPr>
            <w:r w:rsidRPr="0010331C">
              <w:rPr>
                <w:noProof/>
                <w:color w:val="auto"/>
              </w:rPr>
              <w:drawing>
                <wp:anchor distT="0" distB="0" distL="114300" distR="114300" simplePos="0" relativeHeight="251659264" behindDoc="0" locked="0" layoutInCell="1" allowOverlap="1" wp14:anchorId="3C5CB05B" wp14:editId="6D4AE914">
                  <wp:simplePos x="0" y="0"/>
                  <wp:positionH relativeFrom="column">
                    <wp:posOffset>-951230</wp:posOffset>
                  </wp:positionH>
                  <wp:positionV relativeFrom="paragraph">
                    <wp:posOffset>-266700</wp:posOffset>
                  </wp:positionV>
                  <wp:extent cx="796925" cy="793750"/>
                  <wp:effectExtent l="0" t="0" r="3175" b="635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77" t="15315" r="526" b="15864"/>
                          <a:stretch/>
                        </pic:blipFill>
                        <pic:spPr bwMode="auto">
                          <a:xfrm>
                            <a:off x="0" y="0"/>
                            <a:ext cx="796925" cy="79375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1523" w:rsidRPr="0010331C">
              <w:rPr>
                <w:rFonts w:ascii="Arial" w:hAnsi="Arial" w:cs="Arial"/>
                <w:b/>
                <w:bCs/>
                <w:color w:val="auto"/>
                <w:sz w:val="44"/>
                <w:szCs w:val="44"/>
              </w:rPr>
              <w:t>Facundo</w:t>
            </w:r>
          </w:p>
          <w:p w14:paraId="059A7713" w14:textId="67962E5A" w:rsidR="007A0F44" w:rsidRPr="00771523" w:rsidRDefault="00771523" w:rsidP="00811F39">
            <w:pPr>
              <w:pStyle w:val="Subttulo"/>
              <w:rPr>
                <w:rFonts w:ascii="Arial" w:hAnsi="Arial" w:cs="Arial"/>
                <w:color w:val="FFFFFF" w:themeColor="background1"/>
              </w:rPr>
            </w:pPr>
            <w:r w:rsidRPr="0010331C">
              <w:rPr>
                <w:rFonts w:ascii="Arial" w:hAnsi="Arial" w:cs="Arial"/>
                <w:color w:val="auto"/>
                <w:sz w:val="44"/>
                <w:szCs w:val="44"/>
              </w:rPr>
              <w:t>aLLENDE</w:t>
            </w:r>
          </w:p>
        </w:tc>
        <w:tc>
          <w:tcPr>
            <w:tcW w:w="3526" w:type="dxa"/>
            <w:tcMar>
              <w:left w:w="144" w:type="dxa"/>
            </w:tcMar>
            <w:vAlign w:val="bottom"/>
          </w:tcPr>
          <w:p w14:paraId="11D6B912" w14:textId="51E69B11" w:rsidR="007A0F44" w:rsidRPr="0010331C" w:rsidRDefault="004D35E0" w:rsidP="00811F39">
            <w:pPr>
              <w:pStyle w:val="Informacindecontacto"/>
              <w:rPr>
                <w:b/>
                <w:bCs/>
                <w:color w:val="auto"/>
              </w:rPr>
            </w:pPr>
            <w:sdt>
              <w:sdtPr>
                <w:rPr>
                  <w:b/>
                  <w:bCs/>
                  <w:color w:val="auto"/>
                </w:rPr>
                <w:alias w:val="Escriba la dirección:"/>
                <w:tag w:val="Escriba la dirección:"/>
                <w:id w:val="-989020281"/>
                <w:placeholder>
                  <w:docPart w:val="EA755B93F9AA4212A5AFB83C7B8C8D3C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772A7F" w:rsidRPr="0010331C">
                  <w:rPr>
                    <w:b/>
                    <w:bCs/>
                    <w:color w:val="auto"/>
                  </w:rPr>
                  <w:br/>
                </w:r>
                <w:r w:rsidR="00772A7F" w:rsidRPr="0010331C">
                  <w:rPr>
                    <w:b/>
                    <w:bCs/>
                    <w:color w:val="auto"/>
                  </w:rPr>
                  <w:br/>
                </w:r>
                <w:r w:rsidR="00772A7F" w:rsidRPr="0010331C">
                  <w:rPr>
                    <w:b/>
                    <w:bCs/>
                    <w:color w:val="auto"/>
                  </w:rPr>
                  <w:br/>
                </w:r>
                <w:r w:rsidR="00772A7F" w:rsidRPr="0010331C">
                  <w:rPr>
                    <w:b/>
                    <w:bCs/>
                    <w:color w:val="auto"/>
                  </w:rPr>
                  <w:br/>
                </w:r>
                <w:r w:rsidR="00772A7F" w:rsidRPr="0010331C">
                  <w:rPr>
                    <w:b/>
                    <w:bCs/>
                    <w:color w:val="auto"/>
                  </w:rPr>
                  <w:br/>
                  <w:t>Córdoba - Argentina</w:t>
                </w:r>
              </w:sdtContent>
            </w:sdt>
            <w:r w:rsidR="007A0F44" w:rsidRPr="0010331C">
              <w:rPr>
                <w:b/>
                <w:bCs/>
                <w:color w:val="auto"/>
                <w:lang w:bidi="es-ES"/>
              </w:rPr>
              <w:t xml:space="preserve">  </w:t>
            </w:r>
            <w:r w:rsidR="007A0F44" w:rsidRPr="0010331C">
              <w:rPr>
                <w:b/>
                <w:bCs/>
                <w:noProof/>
                <w:color w:val="auto"/>
                <w:lang w:bidi="es-ES"/>
              </w:rPr>
              <mc:AlternateContent>
                <mc:Choice Requires="wps">
                  <w:drawing>
                    <wp:inline distT="0" distB="0" distL="0" distR="0" wp14:anchorId="526E1972" wp14:editId="64D306B9">
                      <wp:extent cx="118872" cy="118872"/>
                      <wp:effectExtent l="0" t="0" r="0" b="0"/>
                      <wp:docPr id="54" name="Icono de dirección" descr="Icono de direcció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0DD662B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3494ba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5869E9C" w14:textId="09773E86" w:rsidR="007A0F44" w:rsidRPr="0010331C" w:rsidRDefault="004D35E0" w:rsidP="00811F39">
            <w:pPr>
              <w:pStyle w:val="Informacindecontacto"/>
              <w:rPr>
                <w:color w:val="auto"/>
              </w:rPr>
            </w:pPr>
            <w:sdt>
              <w:sdtPr>
                <w:rPr>
                  <w:b/>
                  <w:bCs/>
                  <w:color w:val="auto"/>
                </w:rPr>
                <w:alias w:val="Escriba el teléfono:"/>
                <w:tag w:val="Escriba el teléfono:"/>
                <w:id w:val="381135673"/>
                <w:placeholder>
                  <w:docPart w:val="38508DA6A06742BCBAE3866D01D81C2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5E59F8" w:rsidRPr="0010331C">
                  <w:rPr>
                    <w:b/>
                    <w:bCs/>
                    <w:color w:val="auto"/>
                  </w:rPr>
                  <w:t>3513479404</w:t>
                </w:r>
              </w:sdtContent>
            </w:sdt>
            <w:r w:rsidR="007A0F44" w:rsidRPr="0010331C">
              <w:rPr>
                <w:color w:val="auto"/>
                <w:lang w:bidi="es-ES"/>
              </w:rPr>
              <w:t xml:space="preserve">  </w:t>
            </w:r>
            <w:r w:rsidR="007A0F44" w:rsidRPr="0010331C">
              <w:rPr>
                <w:noProof/>
                <w:color w:val="auto"/>
                <w:lang w:bidi="es-ES"/>
              </w:rPr>
              <mc:AlternateContent>
                <mc:Choice Requires="wps">
                  <w:drawing>
                    <wp:inline distT="0" distB="0" distL="0" distR="0" wp14:anchorId="0EB5DF05" wp14:editId="7239874C">
                      <wp:extent cx="109728" cy="109728"/>
                      <wp:effectExtent l="0" t="0" r="5080" b="5080"/>
                      <wp:docPr id="55" name="Icono de teléfono" descr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509C8E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lw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Ctj9lw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494ba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87FB3EB" w14:textId="1F0D05D7" w:rsidR="007A0F44" w:rsidRPr="0010331C" w:rsidRDefault="004D35E0" w:rsidP="00811F39">
            <w:pPr>
              <w:pStyle w:val="Informacindecontacto"/>
              <w:rPr>
                <w:b/>
                <w:bCs/>
                <w:color w:val="auto"/>
              </w:rPr>
            </w:pPr>
            <w:sdt>
              <w:sdtPr>
                <w:rPr>
                  <w:b/>
                  <w:bCs/>
                  <w:color w:val="auto"/>
                </w:rPr>
                <w:alias w:val="Escriba el correo electrónico:"/>
                <w:tag w:val="Escriba el correo electrónico:"/>
                <w:id w:val="479813182"/>
                <w:placeholder>
                  <w:docPart w:val="29238F2E09E34645A97E40011DE8B44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5E59F8" w:rsidRPr="0010331C">
                  <w:rPr>
                    <w:b/>
                    <w:bCs/>
                    <w:color w:val="auto"/>
                  </w:rPr>
                  <w:t>Facu.allende14@gmail.com</w:t>
                </w:r>
              </w:sdtContent>
            </w:sdt>
            <w:r w:rsidR="007A0F44" w:rsidRPr="0010331C">
              <w:rPr>
                <w:b/>
                <w:bCs/>
                <w:color w:val="auto"/>
                <w:lang w:bidi="es-ES"/>
              </w:rPr>
              <w:t xml:space="preserve">  </w:t>
            </w:r>
            <w:r w:rsidR="007A0F44" w:rsidRPr="0010331C">
              <w:rPr>
                <w:b/>
                <w:bCs/>
                <w:noProof/>
                <w:color w:val="auto"/>
                <w:lang w:bidi="es-ES"/>
              </w:rPr>
              <mc:AlternateContent>
                <mc:Choice Requires="wps">
                  <w:drawing>
                    <wp:inline distT="0" distB="0" distL="0" distR="0" wp14:anchorId="24086F90" wp14:editId="72ACB203">
                      <wp:extent cx="137160" cy="91440"/>
                      <wp:effectExtent l="0" t="0" r="0" b="3810"/>
                      <wp:docPr id="56" name="Forma libre 5" descr="Icono de correo electrón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867774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G/bQUAALU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" path="m108,21r,l60,58,12,21v-1,-1,-1,-2,,-3c13,16,14,16,16,17l60,51,104,17v1,-1,3,-1,4,1c109,19,109,20,108,21r,xm114,r,l6,c3,,,3,,6l,74v,3,3,6,6,6l114,80v3,,6,-3,6,-6l120,6c120,3,117,,114,xe" fillcolor="#3494ba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662611EA" w14:textId="17CE4544" w:rsidR="007A0F44" w:rsidRPr="005E59F8" w:rsidRDefault="004D35E0" w:rsidP="00811F39">
            <w:pPr>
              <w:pStyle w:val="Informacindecontacto"/>
              <w:rPr>
                <w:b/>
                <w:bCs/>
              </w:rPr>
            </w:pPr>
            <w:sdt>
              <w:sdtPr>
                <w:rPr>
                  <w:b/>
                  <w:bCs/>
                  <w:color w:val="auto"/>
                </w:rPr>
                <w:alias w:val="Escriba el perfil de LinkedIn:"/>
                <w:tag w:val="Escriba el perfil de LinkedIn:"/>
                <w:id w:val="-1253892234"/>
                <w:placeholder>
                  <w:docPart w:val="EF2B28C56E6F46DFAA8F5CF72E5CA49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5E59F8" w:rsidRPr="0010331C">
                  <w:rPr>
                    <w:b/>
                    <w:bCs/>
                    <w:color w:val="auto"/>
                  </w:rPr>
                  <w:t>facundoallendedev</w:t>
                </w:r>
              </w:sdtContent>
            </w:sdt>
            <w:r w:rsidR="007A0F44" w:rsidRPr="005E59F8">
              <w:rPr>
                <w:b/>
                <w:bCs/>
                <w:lang w:bidi="es-ES"/>
              </w:rPr>
              <w:t xml:space="preserve">  </w:t>
            </w:r>
            <w:r w:rsidR="007A0F44" w:rsidRPr="005E59F8">
              <w:rPr>
                <w:b/>
                <w:bCs/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63620F6" wp14:editId="459B7195">
                      <wp:extent cx="109728" cy="109728"/>
                      <wp:effectExtent l="0" t="0" r="5080" b="5080"/>
                      <wp:docPr id="57" name="Icono de LinkedIn" descr="Icono de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7D291F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3494ba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5D8A2C27" w14:textId="364B1393" w:rsidR="007A0F44" w:rsidRPr="00565B06" w:rsidRDefault="007A0F44" w:rsidP="00811F39">
            <w:pPr>
              <w:pStyle w:val="Informacindecontacto"/>
              <w:jc w:val="left"/>
            </w:pPr>
          </w:p>
        </w:tc>
      </w:tr>
    </w:tbl>
    <w:p w14:paraId="5279186A" w14:textId="1BE8BC4E" w:rsidR="00A77B4D" w:rsidRPr="00565B06" w:rsidRDefault="0010331C" w:rsidP="007850D1">
      <w:r>
        <w:tab/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717"/>
        <w:gridCol w:w="8295"/>
      </w:tblGrid>
      <w:tr w:rsidR="00A77B4D" w:rsidRPr="00565B06" w14:paraId="286BF67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AAA8030" w14:textId="77777777" w:rsidR="00A77B4D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181F0608" wp14:editId="793722FD">
                      <wp:extent cx="274320" cy="274320"/>
                      <wp:effectExtent l="0" t="0" r="0" b="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B587DD" id="Icono en un círculo de Educación" o:spid="_x0000_s1026" alt="Icono de Educació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4GjmtPkYAABxjwAADgAA&#10;AAAAAAAAAAAAAAAuAgAAZHJzL2Uyb0RvYy54bWxQSwECLQAUAAYACAAAACEAGGrsh9kAAAADAQAA&#10;DwAAAAAAAAAAAAAAAABTGwAAZHJzL2Rvd25yZXYueG1sUEsFBgAAAAAEAAQA8wAAAFkcAAAAAA==&#10;">
                      <v:shape id="Círculo del icono de Educación" o:spid="_x0000_s1027" alt="Círculo del icono de Educació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o:spid="_x0000_s1028" alt="Símbolo del icono de Educació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A047792" w14:textId="401DE47A" w:rsidR="00A77B4D" w:rsidRPr="00565B06" w:rsidRDefault="004D35E0" w:rsidP="002146F8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1586649636"/>
                <w:placeholder>
                  <w:docPart w:val="7E7ADAE8450B40588A805A3B64CCF981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rPr>
                    <w:lang w:bidi="es-ES"/>
                  </w:rPr>
                  <w:t>Educación</w:t>
                </w:r>
              </w:sdtContent>
            </w:sdt>
          </w:p>
        </w:tc>
      </w:tr>
    </w:tbl>
    <w:p w14:paraId="50DB8960" w14:textId="6E777913" w:rsidR="007C0E0E" w:rsidRPr="00565B06" w:rsidRDefault="007D1EEC" w:rsidP="00B47E1E">
      <w:pPr>
        <w:pStyle w:val="Ttulo2"/>
      </w:pPr>
      <w:r>
        <w:t>FullStack Developer</w:t>
      </w:r>
      <w:r w:rsidR="007C0E0E" w:rsidRPr="00565B06">
        <w:rPr>
          <w:lang w:bidi="es-ES"/>
        </w:rPr>
        <w:t xml:space="preserve"> | </w:t>
      </w:r>
      <w:r w:rsidR="008B6CD5">
        <w:rPr>
          <w:rStyle w:val="nfasis"/>
        </w:rPr>
        <w:t>Digital House</w:t>
      </w:r>
    </w:p>
    <w:p w14:paraId="113206AA" w14:textId="7E8CD33F" w:rsidR="007C0E0E" w:rsidRPr="00565B06" w:rsidRDefault="008B6CD5" w:rsidP="004F199F">
      <w:pPr>
        <w:pStyle w:val="Ttulo3"/>
      </w:pPr>
      <w:r>
        <w:t>juNio 2022</w:t>
      </w:r>
      <w:r w:rsidR="007C0E0E" w:rsidRPr="00565B06">
        <w:rPr>
          <w:lang w:bidi="es-ES"/>
        </w:rPr>
        <w:t xml:space="preserve"> </w:t>
      </w:r>
      <w:r>
        <w:rPr>
          <w:lang w:bidi="es-ES"/>
        </w:rPr>
        <w:t>–</w:t>
      </w:r>
      <w:r w:rsidR="007C0E0E" w:rsidRPr="00565B06">
        <w:rPr>
          <w:lang w:bidi="es-ES"/>
        </w:rPr>
        <w:t xml:space="preserve"> </w:t>
      </w:r>
      <w:r>
        <w:t>juNio 2024</w:t>
      </w:r>
    </w:p>
    <w:p w14:paraId="4736529E" w14:textId="50661947" w:rsidR="000E24AC" w:rsidRPr="00565B06" w:rsidRDefault="008B6CD5" w:rsidP="007850D1">
      <w:r>
        <w:t>Desarrollador web con conocimiento en tecnologías tales como React js, Java, Spring boot, HTML, CSS, JavaScript, Tailwind css, Docker, AWS.</w:t>
      </w:r>
    </w:p>
    <w:p w14:paraId="0A0C4D58" w14:textId="708346C4" w:rsidR="007C0E0E" w:rsidRPr="00565B06" w:rsidRDefault="007B195E" w:rsidP="00B47E1E">
      <w:pPr>
        <w:pStyle w:val="Ttulo2"/>
      </w:pPr>
      <w:r>
        <w:t xml:space="preserve">Inglés – Nivel </w:t>
      </w:r>
      <w:r w:rsidR="00E76D62">
        <w:t>B2</w:t>
      </w:r>
      <w:r w:rsidR="007C0E0E" w:rsidRPr="00565B06">
        <w:rPr>
          <w:lang w:bidi="es-ES"/>
        </w:rPr>
        <w:t xml:space="preserve"> | </w:t>
      </w:r>
      <w:sdt>
        <w:sdtPr>
          <w:rPr>
            <w:rStyle w:val="nfasis"/>
          </w:rPr>
          <w:alias w:val="Escriba la universidad 2:"/>
          <w:tag w:val="Escriba la universidad 2:"/>
          <w:id w:val="-1213268753"/>
          <w:placeholder>
            <w:docPart w:val="399AEE508E6247568AD95C2176E4F9A3"/>
          </w:placeholder>
          <w:temporary/>
          <w:showingPlcHdr/>
          <w15:appearance w15:val="hidden"/>
        </w:sdtPr>
        <w:sdtEndPr>
          <w:rPr>
            <w:rStyle w:val="Fuentedeprrafopredeter"/>
            <w:iCs w:val="0"/>
            <w:color w:val="3494BA" w:themeColor="accent1"/>
          </w:rPr>
        </w:sdtEndPr>
        <w:sdtContent>
          <w:r w:rsidR="007C0E0E" w:rsidRPr="007175B9">
            <w:rPr>
              <w:rStyle w:val="nfasis"/>
              <w:lang w:bidi="es-ES"/>
            </w:rPr>
            <w:t>Universidad</w:t>
          </w:r>
        </w:sdtContent>
      </w:sdt>
      <w:r w:rsidR="008B6CD5">
        <w:rPr>
          <w:rStyle w:val="nfasis"/>
        </w:rPr>
        <w:t xml:space="preserve"> Nacional De Córdoba</w:t>
      </w:r>
    </w:p>
    <w:p w14:paraId="14FFE98F" w14:textId="5218538D" w:rsidR="007C0E0E" w:rsidRPr="00565B06" w:rsidRDefault="008B6CD5" w:rsidP="004F199F">
      <w:pPr>
        <w:pStyle w:val="Ttulo3"/>
      </w:pPr>
      <w:r>
        <w:t>MARZO 2021 -</w:t>
      </w:r>
      <w:r w:rsidR="007C0E0E" w:rsidRPr="00565B06">
        <w:rPr>
          <w:lang w:bidi="es-ES"/>
        </w:rPr>
        <w:t xml:space="preserve"> </w:t>
      </w:r>
      <w:r>
        <w:t>JUNIO 2024</w:t>
      </w:r>
    </w:p>
    <w:p w14:paraId="38AFDC74" w14:textId="1508BBAC" w:rsidR="007C0E0E" w:rsidRDefault="008B6CD5" w:rsidP="007C0E0E">
      <w:r>
        <w:t>Curso de inglés organizado en 6 niveles, diseñado para desarrollar habilidades avanzadas en comprensión y producción oral y escrita del idioma.</w:t>
      </w:r>
    </w:p>
    <w:p w14:paraId="18667C36" w14:textId="3099D7FD" w:rsidR="0072732C" w:rsidRPr="00565B06" w:rsidRDefault="0072732C" w:rsidP="0072732C">
      <w:pPr>
        <w:pStyle w:val="Ttulo2"/>
      </w:pPr>
      <w:r>
        <w:t>Ingeniería en Sistemas</w:t>
      </w:r>
      <w:r w:rsidRPr="00565B06">
        <w:rPr>
          <w:lang w:bidi="es-ES"/>
        </w:rPr>
        <w:t xml:space="preserve"> | </w:t>
      </w:r>
      <w:sdt>
        <w:sdtPr>
          <w:rPr>
            <w:rStyle w:val="nfasis"/>
          </w:rPr>
          <w:alias w:val="Escriba la universidad 2:"/>
          <w:tag w:val="Escriba la universidad 2:"/>
          <w:id w:val="749925791"/>
          <w:placeholder>
            <w:docPart w:val="0D5A9E4D5903481284D56F91CE0675CE"/>
          </w:placeholder>
          <w:temporary/>
          <w:showingPlcHdr/>
          <w15:appearance w15:val="hidden"/>
        </w:sdtPr>
        <w:sdtEndPr>
          <w:rPr>
            <w:rStyle w:val="Fuentedeprrafopredeter"/>
            <w:iCs w:val="0"/>
            <w:color w:val="3494BA" w:themeColor="accent1"/>
          </w:rPr>
        </w:sdtEndPr>
        <w:sdtContent>
          <w:r w:rsidRPr="007175B9">
            <w:rPr>
              <w:rStyle w:val="nfasis"/>
              <w:lang w:bidi="es-ES"/>
            </w:rPr>
            <w:t>Universidad</w:t>
          </w:r>
        </w:sdtContent>
      </w:sdt>
      <w:r>
        <w:rPr>
          <w:rStyle w:val="nfasis"/>
        </w:rPr>
        <w:t xml:space="preserve"> Tecnológica Nacional</w:t>
      </w:r>
    </w:p>
    <w:p w14:paraId="2EB7F49E" w14:textId="1574B9CC" w:rsidR="0072732C" w:rsidRPr="00565B06" w:rsidRDefault="0072732C" w:rsidP="0072732C">
      <w:pPr>
        <w:pStyle w:val="Ttulo3"/>
      </w:pPr>
      <w:r>
        <w:t>MARZO 2020 -</w:t>
      </w:r>
      <w:r w:rsidRPr="00565B06">
        <w:rPr>
          <w:lang w:bidi="es-ES"/>
        </w:rPr>
        <w:t xml:space="preserve"> </w:t>
      </w:r>
      <w:r>
        <w:t>JUNIO 2022</w:t>
      </w:r>
    </w:p>
    <w:p w14:paraId="20A6D52D" w14:textId="3586F4EA" w:rsidR="0072732C" w:rsidRPr="00565B06" w:rsidRDefault="0072732C" w:rsidP="007C0E0E">
      <w:r>
        <w:t>Cursado de la carrera de ingeniería en sistemas de información en la UTN.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717"/>
        <w:gridCol w:w="8295"/>
      </w:tblGrid>
      <w:tr w:rsidR="005E088C" w:rsidRPr="00565B06" w14:paraId="361C5F58" w14:textId="77777777" w:rsidTr="0072732C">
        <w:tc>
          <w:tcPr>
            <w:tcW w:w="717" w:type="dxa"/>
            <w:tcMar>
              <w:right w:w="216" w:type="dxa"/>
            </w:tcMar>
            <w:vAlign w:val="bottom"/>
          </w:tcPr>
          <w:p w14:paraId="4DA92F3F" w14:textId="77777777" w:rsidR="005E088C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53464C0E" wp14:editId="4AE09093">
                      <wp:extent cx="274320" cy="274320"/>
                      <wp:effectExtent l="0" t="0" r="0" b="0"/>
                      <wp:docPr id="21" name="Icono en un círculo de Experiencia" descr="Icono de Experi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el icono de Experiencia" descr="Círculo del icono de Experie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el icono de Experiencia" descr="Símbolo del icono de Experie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1182E5" id="Icono en un círculo de Experiencia" o:spid="_x0000_s1026" alt="Icono de Experie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DkIzpYwBEAAENkAAAOAAAAAAAAAAAAAAAAAC4CAABkcnMvZTJvRG9j&#10;LnhtbFBLAQItABQABgAIAAAAIQAYauyH2QAAAAMBAAAPAAAAAAAAAAAAAAAAABoUAABkcnMvZG93&#10;bnJldi54bWxQSwUGAAAAAAQABADzAAAAIBUAAAAA&#10;">
                      <v:shape id="Círculo del icono de Experiencia" o:spid="_x0000_s1027" alt="Círculo del icono de Experie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xperiencia" o:spid="_x0000_s1028" alt="Símbolo del icono de Experie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</w:tcPr>
          <w:p w14:paraId="6E866D4F" w14:textId="6FB863AF" w:rsidR="005E088C" w:rsidRPr="00565B06" w:rsidRDefault="004D35E0" w:rsidP="0004158B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-2131392780"/>
                <w:placeholder>
                  <w:docPart w:val="058926BB54614FC8AC85AD3720A81A36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rPr>
                    <w:lang w:bidi="es-ES"/>
                  </w:rPr>
                  <w:t>Experiencia</w:t>
                </w:r>
              </w:sdtContent>
            </w:sdt>
          </w:p>
        </w:tc>
      </w:tr>
    </w:tbl>
    <w:p w14:paraId="3AEA4829" w14:textId="173C077B" w:rsidR="001F4B2C" w:rsidRPr="00565B06" w:rsidRDefault="001F4B2C" w:rsidP="001F4B2C">
      <w:pPr>
        <w:pStyle w:val="Ttulo2"/>
      </w:pPr>
      <w:r>
        <w:t>FullStack Developer</w:t>
      </w:r>
      <w:r w:rsidRPr="00565B06">
        <w:rPr>
          <w:lang w:bidi="es-ES"/>
        </w:rPr>
        <w:t xml:space="preserve"> | </w:t>
      </w:r>
      <w:r>
        <w:rPr>
          <w:rStyle w:val="nfasis"/>
        </w:rPr>
        <w:t xml:space="preserve">OnCompetence &amp; Co </w:t>
      </w:r>
    </w:p>
    <w:p w14:paraId="48DF2A54" w14:textId="6CAECBA5" w:rsidR="001F4B2C" w:rsidRPr="0072732C" w:rsidRDefault="001F4B2C" w:rsidP="001F4B2C">
      <w:pPr>
        <w:pStyle w:val="Ttulo3"/>
      </w:pPr>
      <w:r>
        <w:t>octubre 2024 –</w:t>
      </w:r>
      <w:r w:rsidRPr="00565B06">
        <w:rPr>
          <w:lang w:bidi="es-ES"/>
        </w:rPr>
        <w:t xml:space="preserve"> </w:t>
      </w:r>
      <w:r>
        <w:rPr>
          <w:lang w:bidi="es-ES"/>
        </w:rPr>
        <w:t>En cURSO</w:t>
      </w:r>
    </w:p>
    <w:p w14:paraId="3467C5C3" w14:textId="6371C0EC" w:rsidR="001F4B2C" w:rsidRDefault="001F4B2C" w:rsidP="001F4B2C">
      <w:r>
        <w:t>Actualmente trabajo en OnCompetence, donde me desempeño como desarrollador Python especializado en Odoo. Mis responsabilidades incluyen el mantenimiento y desarrollo de módulos personalizados para Odoo, utilizando tecnologías como Python, XML y CSS.</w:t>
      </w:r>
    </w:p>
    <w:p w14:paraId="7D9E3F2B" w14:textId="77777777" w:rsidR="001F4B2C" w:rsidRDefault="001F4B2C" w:rsidP="0072732C">
      <w:pPr>
        <w:pStyle w:val="Ttulo2"/>
      </w:pPr>
    </w:p>
    <w:p w14:paraId="6C6AD81D" w14:textId="3A80E356" w:rsidR="0072732C" w:rsidRPr="00565B06" w:rsidRDefault="0072732C" w:rsidP="0072732C">
      <w:pPr>
        <w:pStyle w:val="Ttulo2"/>
      </w:pPr>
      <w:r>
        <w:t>FullStack Developer</w:t>
      </w:r>
      <w:r w:rsidRPr="00565B06">
        <w:rPr>
          <w:lang w:bidi="es-ES"/>
        </w:rPr>
        <w:t xml:space="preserve"> | </w:t>
      </w:r>
      <w:r>
        <w:rPr>
          <w:rStyle w:val="nfasis"/>
        </w:rPr>
        <w:t xml:space="preserve">Emprendimiento </w:t>
      </w:r>
    </w:p>
    <w:p w14:paraId="59F1B95C" w14:textId="641C2972" w:rsidR="0072732C" w:rsidRPr="0072732C" w:rsidRDefault="0072732C" w:rsidP="0072732C">
      <w:pPr>
        <w:pStyle w:val="Ttulo3"/>
      </w:pPr>
      <w:r>
        <w:t>MAYO 2024 –</w:t>
      </w:r>
      <w:r w:rsidRPr="00565B06">
        <w:rPr>
          <w:lang w:bidi="es-ES"/>
        </w:rPr>
        <w:t xml:space="preserve"> </w:t>
      </w:r>
      <w:r>
        <w:rPr>
          <w:lang w:bidi="es-ES"/>
        </w:rPr>
        <w:t>En cURSO</w:t>
      </w:r>
    </w:p>
    <w:p w14:paraId="2960DCC2" w14:textId="7239233F" w:rsidR="0072732C" w:rsidRDefault="00E27579" w:rsidP="0072732C">
      <w:r>
        <w:t>El proyecto es un servicio desarrollado para la empresa Cclip, cuyo propósito es filtrar datos de clientes, descargar información de deudas y enviar dicha información a través de WhatsApp. Este servicio está diseñado para ser utilizado por los empleados de la empresa. Las tecnologías empleadas incluyen NestJS, Next.js, Puppeteer, WhatsApp-Web.js, entre otras.</w:t>
      </w:r>
    </w:p>
    <w:p w14:paraId="150A101D" w14:textId="77777777" w:rsidR="00E27579" w:rsidRPr="0072732C" w:rsidRDefault="00E27579" w:rsidP="0072732C"/>
    <w:p w14:paraId="79827F51" w14:textId="1AD2DB40" w:rsidR="005E088C" w:rsidRPr="0072732C" w:rsidRDefault="008B6CD5" w:rsidP="00B47E1E">
      <w:pPr>
        <w:pStyle w:val="Ttulo2"/>
      </w:pPr>
      <w:r w:rsidRPr="0072732C">
        <w:t>FullStack Developer</w:t>
      </w:r>
      <w:r w:rsidR="005E088C" w:rsidRPr="0072732C">
        <w:rPr>
          <w:lang w:bidi="es-ES"/>
        </w:rPr>
        <w:t xml:space="preserve"> | </w:t>
      </w:r>
      <w:r w:rsidRPr="0072732C">
        <w:rPr>
          <w:rStyle w:val="nfasis"/>
        </w:rPr>
        <w:t xml:space="preserve">Digital House </w:t>
      </w:r>
    </w:p>
    <w:p w14:paraId="1E5B4A27" w14:textId="400D8D29" w:rsidR="005E088C" w:rsidRPr="0072732C" w:rsidRDefault="008B6CD5" w:rsidP="004F199F">
      <w:pPr>
        <w:pStyle w:val="Ttulo3"/>
      </w:pPr>
      <w:r>
        <w:t xml:space="preserve">ABRIL 2024 </w:t>
      </w:r>
      <w:r w:rsidR="00E8223A">
        <w:t>-</w:t>
      </w:r>
      <w:r w:rsidR="00E8223A" w:rsidRPr="00565B06">
        <w:rPr>
          <w:lang w:bidi="es-ES"/>
        </w:rPr>
        <w:t xml:space="preserve"> JUNIO</w:t>
      </w:r>
      <w:r w:rsidRPr="0072732C">
        <w:t xml:space="preserve"> 2024</w:t>
      </w:r>
    </w:p>
    <w:p w14:paraId="2F387A3C" w14:textId="3E18F57D" w:rsidR="005E088C" w:rsidRDefault="00E8223A" w:rsidP="005E088C">
      <w:r>
        <w:t>En mi rol como desarrollador Full Stack, me responsabilicé de diseñar la experiencia del usuario y desarrollar la estructura de la aplicación. También asumí el papel de Scrum Master, guiando al equipo para que cada miembro aportara su máximo potencial y coordinando las fases del proyecto según los plazos establecidos.</w:t>
      </w:r>
    </w:p>
    <w:p w14:paraId="5E8E84CA" w14:textId="77777777" w:rsidR="00E27579" w:rsidRPr="00E8223A" w:rsidRDefault="00E27579" w:rsidP="005E088C"/>
    <w:p w14:paraId="24B60EE3" w14:textId="31FFBE7A" w:rsidR="005E088C" w:rsidRPr="00E8223A" w:rsidRDefault="008B6CD5" w:rsidP="00B47E1E">
      <w:pPr>
        <w:pStyle w:val="Ttulo2"/>
        <w:rPr>
          <w:lang w:val="en-US"/>
        </w:rPr>
      </w:pPr>
      <w:r w:rsidRPr="00E8223A">
        <w:rPr>
          <w:lang w:val="en-US"/>
        </w:rPr>
        <w:lastRenderedPageBreak/>
        <w:t>Frontend Developer</w:t>
      </w:r>
      <w:r w:rsidR="005E088C" w:rsidRPr="00E8223A">
        <w:rPr>
          <w:lang w:val="en-US" w:bidi="es-ES"/>
        </w:rPr>
        <w:t xml:space="preserve"> | </w:t>
      </w:r>
      <w:r w:rsidRPr="00E8223A">
        <w:rPr>
          <w:rStyle w:val="nfasis"/>
          <w:lang w:val="en-US"/>
        </w:rPr>
        <w:t>No Country</w:t>
      </w:r>
    </w:p>
    <w:p w14:paraId="7765F20E" w14:textId="35286697" w:rsidR="005E088C" w:rsidRPr="00E8223A" w:rsidRDefault="008B6CD5" w:rsidP="004F199F">
      <w:pPr>
        <w:pStyle w:val="Ttulo3"/>
        <w:rPr>
          <w:lang w:val="en-US"/>
        </w:rPr>
      </w:pPr>
      <w:r w:rsidRPr="00E8223A">
        <w:rPr>
          <w:lang w:val="en-US"/>
        </w:rPr>
        <w:t xml:space="preserve">marzo </w:t>
      </w:r>
      <w:r w:rsidR="00E8223A" w:rsidRPr="00E8223A">
        <w:rPr>
          <w:lang w:val="en-US"/>
        </w:rPr>
        <w:t>2024</w:t>
      </w:r>
      <w:r w:rsidR="00E8223A" w:rsidRPr="00E8223A">
        <w:rPr>
          <w:lang w:val="en-US" w:bidi="es-ES"/>
        </w:rPr>
        <w:t xml:space="preserve"> -</w:t>
      </w:r>
      <w:r w:rsidRPr="00E8223A">
        <w:rPr>
          <w:lang w:val="en-US"/>
        </w:rPr>
        <w:t xml:space="preserve"> </w:t>
      </w:r>
      <w:r w:rsidR="00E8223A" w:rsidRPr="00E8223A">
        <w:rPr>
          <w:lang w:val="en-US"/>
        </w:rPr>
        <w:t>ABRIL</w:t>
      </w:r>
      <w:r w:rsidRPr="00E8223A">
        <w:rPr>
          <w:lang w:val="en-US"/>
        </w:rPr>
        <w:t xml:space="preserve"> 2024</w:t>
      </w:r>
    </w:p>
    <w:p w14:paraId="1D03E9E4" w14:textId="1C89250F" w:rsidR="005E088C" w:rsidRDefault="00E8223A" w:rsidP="005E088C">
      <w:r>
        <w:t>Como desarrollador Frontend, me encargué de diseñar la interfaz y la experiencia del usuario en el proyecto. Además, lideré el equipo, fomentando la comunicación interna y externa con el cliente.</w:t>
      </w:r>
    </w:p>
    <w:p w14:paraId="10CCB3FA" w14:textId="41C760B1" w:rsidR="00E27579" w:rsidRPr="00565B06" w:rsidRDefault="00E27579" w:rsidP="005E088C"/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17"/>
        <w:gridCol w:w="8295"/>
      </w:tblGrid>
      <w:tr w:rsidR="00143224" w:rsidRPr="00565B06" w14:paraId="59C2E74E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A308B66" w14:textId="77777777" w:rsidR="0014322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241728ED" wp14:editId="2789D78D">
                      <wp:extent cx="274320" cy="274320"/>
                      <wp:effectExtent l="0" t="0" r="0" b="0"/>
                      <wp:docPr id="24" name="Icono en un círculo de Aptitudes" descr="Icono de Aptitu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el icono de Aptitudes" descr="Círcu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Parte 1 del símbolo del icono de Aptitudes" descr="Parte 1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Parte 2 del símbolo del icono de Aptitudes" descr="Parte 2 del símbolo del icono de Aptitudes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Parte 3 del símbolo del icono de Aptitudes" descr="Parte 3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Parte 4 del símbolo del icono de Aptitudes" descr="Parte 4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ADE6F3" id="Icono en un círculo de Aptitudes" o:spid="_x0000_s1026" alt="Icono de Aptitu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Aaq9olzIQAAds4A&#10;AA4AAAAAAAAAAAAAAAAALgIAAGRycy9lMm9Eb2MueG1sUEsBAi0AFAAGAAgAAAAhABhq7IfZAAAA&#10;AwEAAA8AAAAAAAAAAAAAAAAAzSMAAGRycy9kb3ducmV2LnhtbFBLBQYAAAAABAAEAPMAAADTJAAA&#10;AAA=&#10;">
                      <v:shape id="Círculo del icono de Aptitudes" o:spid="_x0000_s1027" alt="Círculo del icono de Aptitu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ptitudes" o:spid="_x0000_s1028" alt="Parte 1 del símbolo del icono de Aptitudes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Parte 2 del símbolo del icono de Aptitudes" o:spid="_x0000_s1029" alt="Parte 2 del símbolo del icono de Aptitudes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Parte 3 del símbolo del icono de Aptitudes" o:spid="_x0000_s1030" alt="Parte 3 del símbolo del icono de Aptitudes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Parte 4 del símbolo del icono de Aptitudes" o:spid="_x0000_s1031" alt="Parte 4 del símbolo del icono de Aptitudes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73608B0A" w14:textId="31A39072" w:rsidR="00143224" w:rsidRPr="00565B06" w:rsidRDefault="004D35E0" w:rsidP="00AD6216">
            <w:pPr>
              <w:pStyle w:val="Ttulo1"/>
              <w:outlineLvl w:val="0"/>
            </w:pPr>
            <w:sdt>
              <w:sdtPr>
                <w:alias w:val="Aptitudes:"/>
                <w:tag w:val="Aptitudes:"/>
                <w:id w:val="-925109897"/>
                <w:placeholder>
                  <w:docPart w:val="9EC090742ACD413E96F5BB1F7B3D884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rPr>
                    <w:lang w:bidi="es-ES"/>
                  </w:rPr>
                  <w:t>Aptitudes</w:t>
                </w:r>
              </w:sdtContent>
            </w:sdt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4181"/>
        <w:gridCol w:w="4125"/>
      </w:tblGrid>
      <w:tr w:rsidR="00143224" w:rsidRPr="00565B06" w14:paraId="1D0C5D8E" w14:textId="77777777" w:rsidTr="00565B06">
        <w:tc>
          <w:tcPr>
            <w:tcW w:w="4320" w:type="dxa"/>
          </w:tcPr>
          <w:p w14:paraId="33FBA0AB" w14:textId="2DCEF094" w:rsidR="00E8223A" w:rsidRPr="00565B06" w:rsidRDefault="00E8223A" w:rsidP="00E8223A">
            <w:pPr>
              <w:pStyle w:val="Listaconvietas"/>
              <w:spacing w:after="80"/>
            </w:pPr>
            <w:r>
              <w:t>Desarrollo Ágil</w:t>
            </w:r>
          </w:p>
          <w:p w14:paraId="0C009BAC" w14:textId="77777777" w:rsidR="00316CE4" w:rsidRDefault="00E8223A" w:rsidP="00316CE4">
            <w:pPr>
              <w:pStyle w:val="Listaconvietas"/>
              <w:spacing w:after="80"/>
            </w:pPr>
            <w:r>
              <w:t>Aprendizaje continuo</w:t>
            </w:r>
          </w:p>
          <w:p w14:paraId="103ABEDC" w14:textId="77777777" w:rsidR="00E8223A" w:rsidRDefault="00E8223A" w:rsidP="00316CE4">
            <w:pPr>
              <w:pStyle w:val="Listaconvietas"/>
              <w:spacing w:after="80"/>
            </w:pPr>
            <w:r>
              <w:t>Liderazgo</w:t>
            </w:r>
          </w:p>
          <w:p w14:paraId="6B7CCE59" w14:textId="77777777" w:rsidR="00E8223A" w:rsidRDefault="00E8223A" w:rsidP="00E8223A">
            <w:pPr>
              <w:pStyle w:val="Listaconvietas"/>
              <w:spacing w:after="80"/>
            </w:pPr>
            <w:r>
              <w:t>Optimismo</w:t>
            </w:r>
          </w:p>
          <w:p w14:paraId="53619F19" w14:textId="0D57B6B5" w:rsidR="00E8223A" w:rsidRPr="00565B06" w:rsidRDefault="00E8223A" w:rsidP="00E8223A">
            <w:pPr>
              <w:pStyle w:val="Listaconvietas"/>
              <w:spacing w:after="80"/>
            </w:pPr>
            <w:r>
              <w:t>Empatía</w:t>
            </w:r>
          </w:p>
        </w:tc>
        <w:tc>
          <w:tcPr>
            <w:tcW w:w="4320" w:type="dxa"/>
            <w:tcMar>
              <w:left w:w="576" w:type="dxa"/>
            </w:tcMar>
          </w:tcPr>
          <w:p w14:paraId="6EADCFDE" w14:textId="357E0D46" w:rsidR="00F904FC" w:rsidRPr="00565B06" w:rsidRDefault="00F904FC" w:rsidP="00E8223A">
            <w:pPr>
              <w:pStyle w:val="Listaconvietas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21"/>
        <w:gridCol w:w="8291"/>
      </w:tblGrid>
      <w:tr w:rsidR="00AC7C34" w:rsidRPr="00565B06" w14:paraId="2019EBD7" w14:textId="77777777" w:rsidTr="00FF4F3B">
        <w:tc>
          <w:tcPr>
            <w:tcW w:w="721" w:type="dxa"/>
            <w:tcMar>
              <w:right w:w="216" w:type="dxa"/>
            </w:tcMar>
            <w:vAlign w:val="bottom"/>
          </w:tcPr>
          <w:p w14:paraId="7E6DC542" w14:textId="77777777" w:rsidR="00AC7C3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6E1F12B0" wp14:editId="391CDB4E">
                      <wp:extent cx="274320" cy="274320"/>
                      <wp:effectExtent l="0" t="0" r="0" b="0"/>
                      <wp:docPr id="46" name="Icono en un círculo de Actividades" descr="Icono de Activida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Círculo del icono de Actividades" descr="Círcu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Parte 1 del símbolo del icono de Actividades" descr="Parte 1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Parte 2 del símbolo del icono de Actividades" descr="Parte 2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Parte 3 del símbolo del icono de Actividades" descr="Parte 3 del símbolo del icono de Activida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FBF65A" id="Icono en un círculo de Actividades" o:spid="_x0000_s1026" alt="Icono de Activida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">
                      <v:shape id="Círculo del icono de Actividades" o:spid="_x0000_s1027" alt="Círculo del icono de Activida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ctividades" o:spid="_x0000_s1028" alt="Parte 1 del símbolo del icono de Actividades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Parte 2 del símbolo del icono de Actividades" o:spid="_x0000_s1029" alt="Parte 2 del símbolo del icono de Actividades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Parte 3 del símbolo del icono de Actividades" o:spid="_x0000_s1030" alt="Parte 3 del símbolo del icono de Actividades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1" w:type="dxa"/>
          </w:tcPr>
          <w:p w14:paraId="5435696A" w14:textId="1EECDE78" w:rsidR="00AC7C34" w:rsidRPr="00565B06" w:rsidRDefault="004D35E0" w:rsidP="00AD6216">
            <w:pPr>
              <w:pStyle w:val="Ttulo1"/>
              <w:outlineLvl w:val="0"/>
            </w:pPr>
            <w:sdt>
              <w:sdtPr>
                <w:alias w:val="Actividades:"/>
                <w:tag w:val="Actividades:"/>
                <w:id w:val="-2061776476"/>
                <w:placeholder>
                  <w:docPart w:val="965D2D475378448ABC1BD92BFF446EA8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rPr>
                    <w:lang w:bidi="es-ES"/>
                  </w:rPr>
                  <w:t>Actividades</w:t>
                </w:r>
              </w:sdtContent>
            </w:sdt>
          </w:p>
        </w:tc>
      </w:tr>
    </w:tbl>
    <w:p w14:paraId="1D7952E7" w14:textId="0F8F1B9E" w:rsidR="007A0F44" w:rsidRDefault="00FF4F3B" w:rsidP="00FF4F3B">
      <w:r>
        <w:t>Una de mis experiencias más significativas fue liderar un equipo de 10 programadores. El desafío principal fue mantener una comunicación efectiva y un ritmo de trabajo constante. Mi objetivo era identificar las fortalezas individuales de cada miembro y potenciar ese conocimiento para beneficio del proyecto.</w:t>
      </w:r>
    </w:p>
    <w:p w14:paraId="4B30D082" w14:textId="786CAD6F" w:rsidR="00E27579" w:rsidRDefault="001F4B2C" w:rsidP="00FF4F3B">
      <w:r>
        <w:rPr>
          <w:noProof/>
        </w:rPr>
        <w:drawing>
          <wp:anchor distT="0" distB="0" distL="114300" distR="114300" simplePos="0" relativeHeight="251661312" behindDoc="0" locked="0" layoutInCell="1" allowOverlap="1" wp14:anchorId="633946EF" wp14:editId="7C466BF0">
            <wp:simplePos x="0" y="0"/>
            <wp:positionH relativeFrom="rightMargin">
              <wp:align>left</wp:align>
            </wp:positionH>
            <wp:positionV relativeFrom="paragraph">
              <wp:posOffset>8255</wp:posOffset>
            </wp:positionV>
            <wp:extent cx="519379" cy="519379"/>
            <wp:effectExtent l="0" t="0" r="0" b="0"/>
            <wp:wrapSquare wrapText="bothSides"/>
            <wp:docPr id="9" name="Imagen 9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>
                      <a:hlinkClick r:id="rId13"/>
                    </pic:cNvPr>
                    <pic:cNvPicPr/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79" cy="519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301BC9" w14:textId="00D16468" w:rsidR="00E27579" w:rsidRPr="00565B06" w:rsidRDefault="00E27579" w:rsidP="00FF4F3B"/>
    <w:sectPr w:rsidR="00E27579" w:rsidRPr="00565B06" w:rsidSect="00F024BF">
      <w:headerReference w:type="first" r:id="rId15"/>
      <w:pgSz w:w="11906" w:h="16838" w:code="9"/>
      <w:pgMar w:top="720" w:right="1440" w:bottom="568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1D02C" w14:textId="77777777" w:rsidR="004D35E0" w:rsidRDefault="004D35E0" w:rsidP="00F534FB">
      <w:pPr>
        <w:spacing w:after="0"/>
      </w:pPr>
      <w:r>
        <w:separator/>
      </w:r>
    </w:p>
  </w:endnote>
  <w:endnote w:type="continuationSeparator" w:id="0">
    <w:p w14:paraId="5689EB62" w14:textId="77777777" w:rsidR="004D35E0" w:rsidRDefault="004D35E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D5CE1" w14:textId="77777777" w:rsidR="004D35E0" w:rsidRDefault="004D35E0" w:rsidP="00F534FB">
      <w:pPr>
        <w:spacing w:after="0"/>
      </w:pPr>
      <w:r>
        <w:separator/>
      </w:r>
    </w:p>
  </w:footnote>
  <w:footnote w:type="continuationSeparator" w:id="0">
    <w:p w14:paraId="11A2CF71" w14:textId="77777777" w:rsidR="004D35E0" w:rsidRDefault="004D35E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A775" w14:textId="77777777" w:rsidR="005324B1" w:rsidRDefault="005324B1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58C3B2" wp14:editId="3958355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á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B73584" id="Rectángu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LplgIAAIcFAAAOAAAAZHJzL2Uyb0RvYy54bWysVEtu2zAQ3RfoHQjuG8mCXbdG5MBI4KJA&#10;kARJiqxpirQEkByWpC27t+lZ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" fillcolor="#cedbe6 [3214]" stroked="f" strokeweight="1.25pt">
              <v:stroke endcap="round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3494BA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3494BA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85"/>
    <w:rsid w:val="00002750"/>
    <w:rsid w:val="00004D4E"/>
    <w:rsid w:val="00011895"/>
    <w:rsid w:val="00013818"/>
    <w:rsid w:val="00024730"/>
    <w:rsid w:val="000348ED"/>
    <w:rsid w:val="00040CF1"/>
    <w:rsid w:val="00040FA8"/>
    <w:rsid w:val="0004158B"/>
    <w:rsid w:val="00051DFD"/>
    <w:rsid w:val="00056FE7"/>
    <w:rsid w:val="000570FF"/>
    <w:rsid w:val="00057244"/>
    <w:rsid w:val="00061C1E"/>
    <w:rsid w:val="00062A51"/>
    <w:rsid w:val="0006454B"/>
    <w:rsid w:val="00075B13"/>
    <w:rsid w:val="00092692"/>
    <w:rsid w:val="00096203"/>
    <w:rsid w:val="000A0229"/>
    <w:rsid w:val="000E24AC"/>
    <w:rsid w:val="000E4A73"/>
    <w:rsid w:val="000F79EA"/>
    <w:rsid w:val="0010331C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240"/>
    <w:rsid w:val="001B3B5F"/>
    <w:rsid w:val="001B720C"/>
    <w:rsid w:val="001C0DEE"/>
    <w:rsid w:val="001C3957"/>
    <w:rsid w:val="001C46E5"/>
    <w:rsid w:val="001E08A4"/>
    <w:rsid w:val="001F4B2C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A7F73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1373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5E0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6785"/>
    <w:rsid w:val="005A459B"/>
    <w:rsid w:val="005A74EC"/>
    <w:rsid w:val="005B3D67"/>
    <w:rsid w:val="005B437C"/>
    <w:rsid w:val="005D0108"/>
    <w:rsid w:val="005E088C"/>
    <w:rsid w:val="005E59F8"/>
    <w:rsid w:val="005E6E43"/>
    <w:rsid w:val="005F4455"/>
    <w:rsid w:val="006042C0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C4AA3"/>
    <w:rsid w:val="006D65F8"/>
    <w:rsid w:val="006F4D23"/>
    <w:rsid w:val="007175B9"/>
    <w:rsid w:val="007215A9"/>
    <w:rsid w:val="007253E8"/>
    <w:rsid w:val="0072732C"/>
    <w:rsid w:val="00735140"/>
    <w:rsid w:val="0073645E"/>
    <w:rsid w:val="007366E5"/>
    <w:rsid w:val="00745196"/>
    <w:rsid w:val="00755346"/>
    <w:rsid w:val="00771523"/>
    <w:rsid w:val="00772A7F"/>
    <w:rsid w:val="00776E3A"/>
    <w:rsid w:val="007850D1"/>
    <w:rsid w:val="007857C8"/>
    <w:rsid w:val="00785FEB"/>
    <w:rsid w:val="00785FF6"/>
    <w:rsid w:val="00790E98"/>
    <w:rsid w:val="007A0F44"/>
    <w:rsid w:val="007A729F"/>
    <w:rsid w:val="007A73C6"/>
    <w:rsid w:val="007B195E"/>
    <w:rsid w:val="007B3F4F"/>
    <w:rsid w:val="007C0E0E"/>
    <w:rsid w:val="007C153D"/>
    <w:rsid w:val="007C333C"/>
    <w:rsid w:val="007C34A8"/>
    <w:rsid w:val="007D1EEC"/>
    <w:rsid w:val="007E7052"/>
    <w:rsid w:val="007F71A4"/>
    <w:rsid w:val="008030EE"/>
    <w:rsid w:val="00811F39"/>
    <w:rsid w:val="00812148"/>
    <w:rsid w:val="00814B43"/>
    <w:rsid w:val="00814FA5"/>
    <w:rsid w:val="0083016A"/>
    <w:rsid w:val="00846AAE"/>
    <w:rsid w:val="00863736"/>
    <w:rsid w:val="00867081"/>
    <w:rsid w:val="008978E8"/>
    <w:rsid w:val="008A02C4"/>
    <w:rsid w:val="008A49A0"/>
    <w:rsid w:val="008A6538"/>
    <w:rsid w:val="008B6CD5"/>
    <w:rsid w:val="008C7287"/>
    <w:rsid w:val="008D4FC8"/>
    <w:rsid w:val="008D5A80"/>
    <w:rsid w:val="008E5483"/>
    <w:rsid w:val="008F4532"/>
    <w:rsid w:val="00933CCA"/>
    <w:rsid w:val="0093795C"/>
    <w:rsid w:val="009411E8"/>
    <w:rsid w:val="00952BEA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3BBB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496D"/>
    <w:rsid w:val="00BA71B3"/>
    <w:rsid w:val="00BB34BE"/>
    <w:rsid w:val="00BC0E1A"/>
    <w:rsid w:val="00BC1472"/>
    <w:rsid w:val="00BD1D0F"/>
    <w:rsid w:val="00BD2DD6"/>
    <w:rsid w:val="00BD55EE"/>
    <w:rsid w:val="00C0155C"/>
    <w:rsid w:val="00C3233C"/>
    <w:rsid w:val="00C35C81"/>
    <w:rsid w:val="00C3763A"/>
    <w:rsid w:val="00C41F95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66B86"/>
    <w:rsid w:val="00D70757"/>
    <w:rsid w:val="00D728D5"/>
    <w:rsid w:val="00D73C98"/>
    <w:rsid w:val="00D77483"/>
    <w:rsid w:val="00D7797C"/>
    <w:rsid w:val="00D83EA1"/>
    <w:rsid w:val="00D85CA4"/>
    <w:rsid w:val="00D8710F"/>
    <w:rsid w:val="00DB0B61"/>
    <w:rsid w:val="00DD22B8"/>
    <w:rsid w:val="00DD2D34"/>
    <w:rsid w:val="00DD467E"/>
    <w:rsid w:val="00DE136D"/>
    <w:rsid w:val="00DE4136"/>
    <w:rsid w:val="00DE4550"/>
    <w:rsid w:val="00DE50E6"/>
    <w:rsid w:val="00DE6534"/>
    <w:rsid w:val="00DF0F24"/>
    <w:rsid w:val="00DF7CF5"/>
    <w:rsid w:val="00DF7F4F"/>
    <w:rsid w:val="00E066EE"/>
    <w:rsid w:val="00E07D28"/>
    <w:rsid w:val="00E27579"/>
    <w:rsid w:val="00E3096C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76D62"/>
    <w:rsid w:val="00E8223A"/>
    <w:rsid w:val="00E97BD9"/>
    <w:rsid w:val="00EA13E7"/>
    <w:rsid w:val="00EE0848"/>
    <w:rsid w:val="00F024BF"/>
    <w:rsid w:val="00F03B1E"/>
    <w:rsid w:val="00F03F2C"/>
    <w:rsid w:val="00F1202D"/>
    <w:rsid w:val="00F17D17"/>
    <w:rsid w:val="00F217AB"/>
    <w:rsid w:val="00F264C7"/>
    <w:rsid w:val="00F35A06"/>
    <w:rsid w:val="00F435D3"/>
    <w:rsid w:val="00F46425"/>
    <w:rsid w:val="00F5078D"/>
    <w:rsid w:val="00F534FB"/>
    <w:rsid w:val="00F56FFE"/>
    <w:rsid w:val="00F7187F"/>
    <w:rsid w:val="00F904FC"/>
    <w:rsid w:val="00F935BF"/>
    <w:rsid w:val="00F94EB5"/>
    <w:rsid w:val="00FA4359"/>
    <w:rsid w:val="00FA4C84"/>
    <w:rsid w:val="00FB0F18"/>
    <w:rsid w:val="00FE18B2"/>
    <w:rsid w:val="00FE7443"/>
    <w:rsid w:val="00FF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F7E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25F7C" w:themeColor="text2" w:themeTint="BF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Ttulo1">
    <w:name w:val="heading 1"/>
    <w:basedOn w:val="Normal"/>
    <w:link w:val="Ttulo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373545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494BA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A495D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1A495D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373545" w:themeColor="text2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E5521B"/>
    <w:rPr>
      <w:rFonts w:eastAsiaTheme="majorEastAsia" w:cstheme="majorBidi"/>
      <w:caps/>
      <w:color w:val="373545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3494BA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373545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aconcuadrculaclara">
    <w:name w:val="Grid Table Light"/>
    <w:basedOn w:val="Tab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nvieta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625F7C" w:themeColor="text2" w:themeTint="BF"/>
      <w:sz w:val="26"/>
    </w:rPr>
  </w:style>
  <w:style w:type="paragraph" w:styleId="Subttulo">
    <w:name w:val="Subtitle"/>
    <w:basedOn w:val="Normal"/>
    <w:link w:val="Subttulo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373545" w:themeColor="text2"/>
      <w:sz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373545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3494BA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81515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jc w:val="center"/>
    </w:pPr>
    <w:rPr>
      <w:i/>
      <w:iCs/>
      <w:color w:val="3494BA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81515"/>
    <w:rPr>
      <w:i/>
      <w:iCs/>
      <w:color w:val="3494BA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373545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os">
    <w:name w:val="Iconos"/>
    <w:basedOn w:val="Normal"/>
    <w:uiPriority w:val="4"/>
    <w:qFormat/>
    <w:rsid w:val="00BD2DD6"/>
    <w:pPr>
      <w:spacing w:after="20"/>
      <w:jc w:val="center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y-portfolio-six-chi-27.vercel.app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de%20estudiante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755B93F9AA4212A5AFB83C7B8C8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33D9B-F548-4DFF-AD84-E60004350F62}"/>
      </w:docPartPr>
      <w:docPartBody>
        <w:p w:rsidR="00BD3097" w:rsidRDefault="002F3D32">
          <w:pPr>
            <w:pStyle w:val="EA755B93F9AA4212A5AFB83C7B8C8D3C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38508DA6A06742BCBAE3866D01D81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CEE0D-4A37-45BD-9000-FC272D2E8722}"/>
      </w:docPartPr>
      <w:docPartBody>
        <w:p w:rsidR="00BD3097" w:rsidRDefault="002F3D32">
          <w:pPr>
            <w:pStyle w:val="38508DA6A06742BCBAE3866D01D81C26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29238F2E09E34645A97E40011DE8B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C863C-37C5-4B42-B46C-C3B6148ABF8D}"/>
      </w:docPartPr>
      <w:docPartBody>
        <w:p w:rsidR="00BD3097" w:rsidRDefault="002F3D32">
          <w:pPr>
            <w:pStyle w:val="29238F2E09E34645A97E40011DE8B445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EF2B28C56E6F46DFAA8F5CF72E5CA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4DCFB-206E-438C-B352-F6387CF963F6}"/>
      </w:docPartPr>
      <w:docPartBody>
        <w:p w:rsidR="00BD3097" w:rsidRDefault="002F3D32">
          <w:pPr>
            <w:pStyle w:val="EF2B28C56E6F46DFAA8F5CF72E5CA493"/>
          </w:pPr>
          <w:r w:rsidRPr="009D0878">
            <w:rPr>
              <w:lang w:bidi="es-ES"/>
            </w:rPr>
            <w:t>Perfil de LinkedIn</w:t>
          </w:r>
        </w:p>
      </w:docPartBody>
    </w:docPart>
    <w:docPart>
      <w:docPartPr>
        <w:name w:val="7E7ADAE8450B40588A805A3B64CC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6B2AF-544D-4FE9-81E7-EF7E0C563CF9}"/>
      </w:docPartPr>
      <w:docPartBody>
        <w:p w:rsidR="00BD3097" w:rsidRDefault="002F3D32">
          <w:pPr>
            <w:pStyle w:val="7E7ADAE8450B40588A805A3B64CCF981"/>
          </w:pPr>
          <w:r w:rsidRPr="00565B06">
            <w:rPr>
              <w:lang w:bidi="es-ES"/>
            </w:rPr>
            <w:t>Educación</w:t>
          </w:r>
        </w:p>
      </w:docPartBody>
    </w:docPart>
    <w:docPart>
      <w:docPartPr>
        <w:name w:val="399AEE508E6247568AD95C2176E4F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E15A5-34A6-40E9-877F-63BE597CA7DD}"/>
      </w:docPartPr>
      <w:docPartBody>
        <w:p w:rsidR="00BD3097" w:rsidRDefault="002F3D32">
          <w:pPr>
            <w:pStyle w:val="399AEE508E6247568AD95C2176E4F9A3"/>
          </w:pPr>
          <w:r w:rsidRPr="007175B9">
            <w:rPr>
              <w:rStyle w:val="nfasis"/>
              <w:lang w:bidi="es-ES"/>
            </w:rPr>
            <w:t>Universidad</w:t>
          </w:r>
        </w:p>
      </w:docPartBody>
    </w:docPart>
    <w:docPart>
      <w:docPartPr>
        <w:name w:val="058926BB54614FC8AC85AD3720A81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207F3-ADFA-4B73-BAE9-3D226EFAB139}"/>
      </w:docPartPr>
      <w:docPartBody>
        <w:p w:rsidR="00BD3097" w:rsidRDefault="002F3D32">
          <w:pPr>
            <w:pStyle w:val="058926BB54614FC8AC85AD3720A81A36"/>
          </w:pPr>
          <w:r w:rsidRPr="00565B06">
            <w:rPr>
              <w:lang w:bidi="es-ES"/>
            </w:rPr>
            <w:t>Experiencia</w:t>
          </w:r>
        </w:p>
      </w:docPartBody>
    </w:docPart>
    <w:docPart>
      <w:docPartPr>
        <w:name w:val="9EC090742ACD413E96F5BB1F7B3D8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442E0-F421-4EB9-907B-4EAD90CFB625}"/>
      </w:docPartPr>
      <w:docPartBody>
        <w:p w:rsidR="00BD3097" w:rsidRDefault="002F3D32">
          <w:pPr>
            <w:pStyle w:val="9EC090742ACD413E96F5BB1F7B3D8840"/>
          </w:pPr>
          <w:r w:rsidRPr="00565B06">
            <w:rPr>
              <w:lang w:bidi="es-ES"/>
            </w:rPr>
            <w:t>Aptitudes</w:t>
          </w:r>
        </w:p>
      </w:docPartBody>
    </w:docPart>
    <w:docPart>
      <w:docPartPr>
        <w:name w:val="965D2D475378448ABC1BD92BFF446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66D9E-274A-4B57-A679-C41EE627A24F}"/>
      </w:docPartPr>
      <w:docPartBody>
        <w:p w:rsidR="00BD3097" w:rsidRDefault="002F3D32">
          <w:pPr>
            <w:pStyle w:val="965D2D475378448ABC1BD92BFF446EA8"/>
          </w:pPr>
          <w:r w:rsidRPr="00565B06">
            <w:rPr>
              <w:lang w:bidi="es-ES"/>
            </w:rPr>
            <w:t>Actividades</w:t>
          </w:r>
        </w:p>
      </w:docPartBody>
    </w:docPart>
    <w:docPart>
      <w:docPartPr>
        <w:name w:val="0D5A9E4D5903481284D56F91CE067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CEC42-14B3-4516-9CF9-8F5BCC65098B}"/>
      </w:docPartPr>
      <w:docPartBody>
        <w:p w:rsidR="00E73873" w:rsidRDefault="00841B76" w:rsidP="00841B76">
          <w:pPr>
            <w:pStyle w:val="0D5A9E4D5903481284D56F91CE0675CE"/>
          </w:pPr>
          <w:r w:rsidRPr="007175B9">
            <w:rPr>
              <w:rStyle w:val="nfasis"/>
              <w:lang w:bidi="es-ES"/>
            </w:rPr>
            <w:t>Universidad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32"/>
    <w:rsid w:val="00152034"/>
    <w:rsid w:val="00172667"/>
    <w:rsid w:val="00204D4E"/>
    <w:rsid w:val="002F3D32"/>
    <w:rsid w:val="00350F69"/>
    <w:rsid w:val="003B44A6"/>
    <w:rsid w:val="00502906"/>
    <w:rsid w:val="006E24BB"/>
    <w:rsid w:val="00841B76"/>
    <w:rsid w:val="0094691C"/>
    <w:rsid w:val="009652FC"/>
    <w:rsid w:val="00A14104"/>
    <w:rsid w:val="00AF1592"/>
    <w:rsid w:val="00BD3097"/>
    <w:rsid w:val="00E2609D"/>
    <w:rsid w:val="00E73873"/>
    <w:rsid w:val="00F4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755B93F9AA4212A5AFB83C7B8C8D3C">
    <w:name w:val="EA755B93F9AA4212A5AFB83C7B8C8D3C"/>
  </w:style>
  <w:style w:type="paragraph" w:customStyle="1" w:styleId="38508DA6A06742BCBAE3866D01D81C26">
    <w:name w:val="38508DA6A06742BCBAE3866D01D81C26"/>
  </w:style>
  <w:style w:type="paragraph" w:customStyle="1" w:styleId="29238F2E09E34645A97E40011DE8B445">
    <w:name w:val="29238F2E09E34645A97E40011DE8B445"/>
  </w:style>
  <w:style w:type="paragraph" w:customStyle="1" w:styleId="EF2B28C56E6F46DFAA8F5CF72E5CA493">
    <w:name w:val="EF2B28C56E6F46DFAA8F5CF72E5CA493"/>
  </w:style>
  <w:style w:type="paragraph" w:customStyle="1" w:styleId="7E7ADAE8450B40588A805A3B64CCF981">
    <w:name w:val="7E7ADAE8450B40588A805A3B64CCF981"/>
  </w:style>
  <w:style w:type="character" w:styleId="nfasis">
    <w:name w:val="Emphasis"/>
    <w:basedOn w:val="Fuentedeprrafopredeter"/>
    <w:uiPriority w:val="11"/>
    <w:qFormat/>
    <w:rsid w:val="00841B76"/>
    <w:rPr>
      <w:b w:val="0"/>
      <w:iCs/>
      <w:color w:val="657C9C" w:themeColor="text2" w:themeTint="BF"/>
      <w:sz w:val="26"/>
    </w:rPr>
  </w:style>
  <w:style w:type="paragraph" w:customStyle="1" w:styleId="399AEE508E6247568AD95C2176E4F9A3">
    <w:name w:val="399AEE508E6247568AD95C2176E4F9A3"/>
  </w:style>
  <w:style w:type="paragraph" w:customStyle="1" w:styleId="058926BB54614FC8AC85AD3720A81A36">
    <w:name w:val="058926BB54614FC8AC85AD3720A81A36"/>
  </w:style>
  <w:style w:type="paragraph" w:customStyle="1" w:styleId="9EC090742ACD413E96F5BB1F7B3D8840">
    <w:name w:val="9EC090742ACD413E96F5BB1F7B3D8840"/>
  </w:style>
  <w:style w:type="paragraph" w:customStyle="1" w:styleId="965D2D475378448ABC1BD92BFF446EA8">
    <w:name w:val="965D2D475378448ABC1BD92BFF446EA8"/>
  </w:style>
  <w:style w:type="paragraph" w:customStyle="1" w:styleId="0D5A9E4D5903481284D56F91CE0675CE">
    <w:name w:val="0D5A9E4D5903481284D56F91CE0675CE"/>
    <w:rsid w:val="00841B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spiral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
Córdoba - Argentina</CompanyAddress>
  <CompanyPhone>3513479404</CompanyPhone>
  <CompanyFax/>
  <CompanyEmail>Facu.allende14@gmail.com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5456B2-3F7E-422F-9B89-B37B2FF36D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estudiante (diseño moderno)</Template>
  <TotalTime>0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facundoallendedev</cp:keywords>
  <dc:description/>
  <cp:lastModifiedBy/>
  <cp:revision>1</cp:revision>
  <dcterms:created xsi:type="dcterms:W3CDTF">2024-07-17T17:43:00Z</dcterms:created>
  <dcterms:modified xsi:type="dcterms:W3CDTF">2024-10-08T00:10:00Z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